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5"/>
        <w:gridCol w:w="400"/>
        <w:gridCol w:w="450"/>
        <w:gridCol w:w="391"/>
        <w:gridCol w:w="3588"/>
      </w:tblGrid>
      <w:tr w:rsidR="00E9676F" w:rsidRPr="00A47C0B" w14:paraId="596AD457" w14:textId="77777777" w:rsidTr="00E9676F">
        <w:trPr>
          <w:trHeight w:val="559"/>
        </w:trPr>
        <w:tc>
          <w:tcPr>
            <w:tcW w:w="4525" w:type="dxa"/>
            <w:vMerge w:val="restart"/>
          </w:tcPr>
          <w:p w14:paraId="44DADCB5" w14:textId="5446D7FA" w:rsidR="00CB1D3C" w:rsidRPr="00A47C0B" w:rsidRDefault="00E9676F" w:rsidP="00D8505D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Alexandre</w:t>
            </w:r>
          </w:p>
          <w:p w14:paraId="1B51F628" w14:textId="34AE35F4" w:rsidR="00CB1D3C" w:rsidRPr="00A47C0B" w:rsidRDefault="00E9676F" w:rsidP="00D8505D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Ignacio</w:t>
            </w:r>
          </w:p>
        </w:tc>
        <w:tc>
          <w:tcPr>
            <w:tcW w:w="400" w:type="dxa"/>
          </w:tcPr>
          <w:p w14:paraId="325D0D50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50" w:type="dxa"/>
          </w:tcPr>
          <w:p w14:paraId="36D4730E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tcBorders>
              <w:bottom w:val="single" w:sz="4" w:space="0" w:color="3A8C95" w:themeColor="accent5" w:themeShade="80"/>
            </w:tcBorders>
          </w:tcPr>
          <w:p w14:paraId="0F4EB462" w14:textId="2576D8AB" w:rsidR="00CB1D3C" w:rsidRPr="00A47C0B" w:rsidRDefault="00CB1D3C" w:rsidP="006C0673">
            <w:pPr>
              <w:pStyle w:val="Ttulo3"/>
              <w:outlineLvl w:val="2"/>
              <w:rPr>
                <w:noProof/>
                <w:lang w:val="pt-BR"/>
              </w:rPr>
            </w:pPr>
          </w:p>
        </w:tc>
      </w:tr>
      <w:tr w:rsidR="00E9676F" w:rsidRPr="00A47C0B" w14:paraId="5E4208BD" w14:textId="77777777" w:rsidTr="00E9676F">
        <w:trPr>
          <w:trHeight w:val="558"/>
        </w:trPr>
        <w:tc>
          <w:tcPr>
            <w:tcW w:w="4525" w:type="dxa"/>
            <w:vMerge/>
          </w:tcPr>
          <w:p w14:paraId="7260E50B" w14:textId="77777777" w:rsidR="00CB1D3C" w:rsidRPr="00A47C0B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400" w:type="dxa"/>
          </w:tcPr>
          <w:p w14:paraId="0A3FD63A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50" w:type="dxa"/>
          </w:tcPr>
          <w:p w14:paraId="4E0A3308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78548A14" w14:textId="54CC0AAC" w:rsidR="00CB1D3C" w:rsidRPr="00A47C0B" w:rsidRDefault="00A96DCC" w:rsidP="005E0657">
            <w:pPr>
              <w:pStyle w:val="Ttulo4"/>
              <w:outlineLvl w:val="3"/>
              <w:rPr>
                <w:noProof/>
                <w:lang w:val="pt-BR"/>
              </w:rPr>
            </w:pPr>
            <w:r w:rsidRPr="00A96DCC">
              <w:rPr>
                <w:noProof/>
                <w:color w:val="FFFFFF" w:themeColor="background1"/>
                <w:lang w:val="pt-BR"/>
              </w:rPr>
              <w:t xml:space="preserve">Desenvolvedor </w:t>
            </w:r>
            <w:r w:rsidR="0076197A">
              <w:rPr>
                <w:noProof/>
                <w:color w:val="FFFFFF" w:themeColor="background1"/>
                <w:lang w:val="pt-BR"/>
              </w:rPr>
              <w:t>Python Jr.</w:t>
            </w:r>
          </w:p>
        </w:tc>
      </w:tr>
      <w:tr w:rsidR="00E9676F" w:rsidRPr="00A47C0B" w14:paraId="1B87A958" w14:textId="77777777" w:rsidTr="00E9676F">
        <w:trPr>
          <w:trHeight w:val="1174"/>
        </w:trPr>
        <w:tc>
          <w:tcPr>
            <w:tcW w:w="4525" w:type="dxa"/>
            <w:vMerge/>
          </w:tcPr>
          <w:p w14:paraId="26563505" w14:textId="77777777" w:rsidR="00CB1D3C" w:rsidRPr="00A47C0B" w:rsidRDefault="00CB1D3C" w:rsidP="003E7783">
            <w:pPr>
              <w:pStyle w:val="Ttulo1"/>
              <w:ind w:left="-113"/>
              <w:outlineLvl w:val="0"/>
              <w:rPr>
                <w:noProof/>
                <w:lang w:val="pt-BR"/>
              </w:rPr>
            </w:pPr>
          </w:p>
        </w:tc>
        <w:tc>
          <w:tcPr>
            <w:tcW w:w="400" w:type="dxa"/>
          </w:tcPr>
          <w:p w14:paraId="543CCC0B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50" w:type="dxa"/>
          </w:tcPr>
          <w:p w14:paraId="3B6CA9EC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3A8C95" w:themeColor="accent5" w:themeShade="80"/>
            </w:tcBorders>
          </w:tcPr>
          <w:p w14:paraId="52BF9A1A" w14:textId="156FA50D" w:rsidR="00CB1D3C" w:rsidRPr="00A47C0B" w:rsidRDefault="00CB1D3C" w:rsidP="008D4A99">
            <w:pPr>
              <w:pStyle w:val="Ttulo5"/>
              <w:outlineLvl w:val="4"/>
              <w:rPr>
                <w:noProof/>
                <w:color w:val="FFFFFF" w:themeColor="background1"/>
                <w:lang w:val="pt-BR"/>
              </w:rPr>
            </w:pPr>
          </w:p>
        </w:tc>
      </w:tr>
      <w:tr w:rsidR="00E9676F" w:rsidRPr="00A47C0B" w14:paraId="0E72FD82" w14:textId="77777777" w:rsidTr="00E9676F">
        <w:trPr>
          <w:trHeight w:val="907"/>
        </w:trPr>
        <w:tc>
          <w:tcPr>
            <w:tcW w:w="4525" w:type="dxa"/>
            <w:vAlign w:val="center"/>
          </w:tcPr>
          <w:p w14:paraId="3E785CE6" w14:textId="77777777" w:rsidR="00CB1D3C" w:rsidRPr="00A47C0B" w:rsidRDefault="00D02A5B" w:rsidP="00D8505D">
            <w:pPr>
              <w:pStyle w:val="Ttulo1"/>
              <w:outlineLvl w:val="0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57266435"/>
                <w:placeholder>
                  <w:docPart w:val="C0AB4CB76351482AA2D1397C536ABB9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47C0B">
                  <w:rPr>
                    <w:noProof/>
                    <w:lang w:val="pt-BR" w:bidi="pt-BR"/>
                  </w:rPr>
                  <w:t>PERFIL</w:t>
                </w:r>
              </w:sdtContent>
            </w:sdt>
          </w:p>
        </w:tc>
        <w:tc>
          <w:tcPr>
            <w:tcW w:w="400" w:type="dxa"/>
          </w:tcPr>
          <w:p w14:paraId="2A90CBC8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450" w:type="dxa"/>
          </w:tcPr>
          <w:p w14:paraId="0FE68489" w14:textId="77777777" w:rsidR="00CB1D3C" w:rsidRPr="00A47C0B" w:rsidRDefault="00CB1D3C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vAlign w:val="center"/>
          </w:tcPr>
          <w:p w14:paraId="19773D2F" w14:textId="77777777" w:rsidR="00CB1D3C" w:rsidRPr="00A47C0B" w:rsidRDefault="00D02A5B" w:rsidP="00D8505D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797608129"/>
                <w:placeholder>
                  <w:docPart w:val="94BC28E14A7F4ACA8BBB93EA1F76448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47C0B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</w:tc>
      </w:tr>
      <w:tr w:rsidR="00E9676F" w:rsidRPr="00A47C0B" w14:paraId="7EC7C2AC" w14:textId="77777777" w:rsidTr="00E9676F">
        <w:trPr>
          <w:trHeight w:val="612"/>
        </w:trPr>
        <w:tc>
          <w:tcPr>
            <w:tcW w:w="4525" w:type="dxa"/>
            <w:vMerge w:val="restart"/>
          </w:tcPr>
          <w:p w14:paraId="5168A15B" w14:textId="77777777" w:rsidR="0086126E" w:rsidRDefault="0086126E" w:rsidP="00E9676F">
            <w:pPr>
              <w:rPr>
                <w:lang w:val="pt-BR"/>
              </w:rPr>
            </w:pPr>
          </w:p>
          <w:p w14:paraId="77CFCFA2" w14:textId="2F814051" w:rsidR="00E9676F" w:rsidRPr="00E9676F" w:rsidRDefault="00E9676F" w:rsidP="00E9676F">
            <w:pPr>
              <w:rPr>
                <w:lang w:val="pt-BR"/>
              </w:rPr>
            </w:pPr>
            <w:r w:rsidRPr="00E9676F">
              <w:rPr>
                <w:lang w:val="pt-BR"/>
              </w:rPr>
              <w:t>Desenvolvedor de software iniciante</w:t>
            </w:r>
            <w:r w:rsidR="0076197A">
              <w:rPr>
                <w:lang w:val="pt-BR"/>
              </w:rPr>
              <w:t xml:space="preserve"> Full </w:t>
            </w:r>
            <w:proofErr w:type="spellStart"/>
            <w:r w:rsidR="0076197A">
              <w:rPr>
                <w:lang w:val="pt-BR"/>
              </w:rPr>
              <w:t>Stack</w:t>
            </w:r>
            <w:proofErr w:type="spellEnd"/>
            <w:r w:rsidR="0076197A">
              <w:rPr>
                <w:lang w:val="pt-BR"/>
              </w:rPr>
              <w:t xml:space="preserve"> Python | Web</w:t>
            </w:r>
            <w:r w:rsidRPr="00E9676F">
              <w:rPr>
                <w:lang w:val="pt-BR"/>
              </w:rPr>
              <w:t xml:space="preserve">. Aprimorando competências de programação, estatística e </w:t>
            </w:r>
            <w:r w:rsidR="0076197A">
              <w:rPr>
                <w:lang w:val="pt-BR"/>
              </w:rPr>
              <w:t>análise de dados.</w:t>
            </w:r>
          </w:p>
          <w:p w14:paraId="3FF53AB1" w14:textId="77777777" w:rsidR="0076197A" w:rsidRDefault="00E9676F" w:rsidP="00E9676F">
            <w:pPr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E9676F">
              <w:rPr>
                <w:lang w:val="pt-BR"/>
              </w:rPr>
              <w:t>écnico qualificado em telecomunicações, em fase de transição de carreira.</w:t>
            </w:r>
            <w:r>
              <w:rPr>
                <w:lang w:val="pt-BR"/>
              </w:rPr>
              <w:t xml:space="preserve"> </w:t>
            </w:r>
          </w:p>
          <w:p w14:paraId="6C741800" w14:textId="74035C34" w:rsidR="00E9676F" w:rsidRPr="0076197A" w:rsidRDefault="00E9676F" w:rsidP="00E9676F">
            <w:pPr>
              <w:rPr>
                <w:noProof/>
              </w:rPr>
            </w:pPr>
            <w:r w:rsidRPr="0076197A">
              <w:t xml:space="preserve">Scrum Fundamentals </w:t>
            </w:r>
            <w:proofErr w:type="spellStart"/>
            <w:r w:rsidRPr="0076197A">
              <w:t>Cerfified</w:t>
            </w:r>
            <w:proofErr w:type="spellEnd"/>
            <w:r w:rsidRPr="0076197A">
              <w:t xml:space="preserve"> (SFC) pela </w:t>
            </w:r>
            <w:proofErr w:type="spellStart"/>
            <w:r w:rsidRPr="0076197A">
              <w:t>SCRUMstudy</w:t>
            </w:r>
            <w:proofErr w:type="spellEnd"/>
            <w:r w:rsidRPr="0076197A">
              <w:t xml:space="preserve"> International.</w:t>
            </w:r>
          </w:p>
        </w:tc>
        <w:tc>
          <w:tcPr>
            <w:tcW w:w="400" w:type="dxa"/>
            <w:vMerge w:val="restart"/>
          </w:tcPr>
          <w:p w14:paraId="3CC9A58C" w14:textId="77777777" w:rsidR="00E9676F" w:rsidRPr="0076197A" w:rsidRDefault="00E9676F" w:rsidP="00E9676F">
            <w:pPr>
              <w:rPr>
                <w:noProof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1EE0B4EB" w14:textId="77777777" w:rsidR="00E9676F" w:rsidRPr="0076197A" w:rsidRDefault="00E9676F" w:rsidP="00E9676F">
            <w:pPr>
              <w:rPr>
                <w:noProof/>
              </w:rPr>
            </w:pPr>
          </w:p>
        </w:tc>
        <w:tc>
          <w:tcPr>
            <w:tcW w:w="391" w:type="dxa"/>
            <w:vAlign w:val="center"/>
          </w:tcPr>
          <w:p w14:paraId="2D8952AB" w14:textId="77777777" w:rsidR="00E9676F" w:rsidRPr="0076197A" w:rsidRDefault="00E9676F" w:rsidP="00E9676F">
            <w:pPr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6C561085" wp14:editId="3CC4AE7C">
                  <wp:extent cx="175260" cy="120015"/>
                  <wp:effectExtent l="0" t="0" r="0" b="0"/>
                  <wp:docPr id="2" name="Elemento gráfico 2" descr="Ícone de telef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Align w:val="center"/>
          </w:tcPr>
          <w:p w14:paraId="083545E9" w14:textId="286B9C56" w:rsidR="00E9676F" w:rsidRPr="0076197A" w:rsidRDefault="00E9676F" w:rsidP="00E9676F">
            <w:pPr>
              <w:pStyle w:val="Contato1"/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/>
              </w:rPr>
              <w:t>(11) 97264-9783</w:t>
            </w:r>
          </w:p>
        </w:tc>
      </w:tr>
      <w:tr w:rsidR="00E9676F" w:rsidRPr="00A47C0B" w14:paraId="5A0FC59B" w14:textId="77777777" w:rsidTr="00E9676F">
        <w:trPr>
          <w:trHeight w:val="637"/>
        </w:trPr>
        <w:tc>
          <w:tcPr>
            <w:tcW w:w="4525" w:type="dxa"/>
            <w:vMerge/>
          </w:tcPr>
          <w:p w14:paraId="5084482E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00" w:type="dxa"/>
            <w:vMerge/>
          </w:tcPr>
          <w:p w14:paraId="7DD1E4C0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  <w:vMerge/>
            <w:vAlign w:val="center"/>
          </w:tcPr>
          <w:p w14:paraId="784183FF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0471BD5C" w14:textId="77777777" w:rsidR="00E9676F" w:rsidRPr="0076197A" w:rsidRDefault="00E9676F" w:rsidP="00E9676F">
            <w:pPr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6066A1BD" wp14:editId="5C57AF91">
                  <wp:extent cx="136525" cy="114935"/>
                  <wp:effectExtent l="0" t="0" r="0" b="0"/>
                  <wp:docPr id="4" name="Elemento gráfico 4" descr="Ícone de mens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Align w:val="center"/>
          </w:tcPr>
          <w:p w14:paraId="1A7A1F4E" w14:textId="03A4EE2C" w:rsidR="00E9676F" w:rsidRPr="0076197A" w:rsidRDefault="0076197A" w:rsidP="00E9676F">
            <w:pPr>
              <w:pStyle w:val="Contato1"/>
              <w:rPr>
                <w:noProof/>
                <w:sz w:val="20"/>
                <w:szCs w:val="20"/>
              </w:rPr>
            </w:pPr>
            <w:r w:rsidRPr="0076197A">
              <w:rPr>
                <w:noProof/>
                <w:sz w:val="20"/>
                <w:szCs w:val="20"/>
              </w:rPr>
              <w:t>Github: IgnacioAI</w:t>
            </w:r>
          </w:p>
        </w:tc>
      </w:tr>
      <w:tr w:rsidR="00E9676F" w:rsidRPr="0076197A" w14:paraId="3343D20B" w14:textId="77777777" w:rsidTr="00E9676F">
        <w:trPr>
          <w:trHeight w:val="637"/>
        </w:trPr>
        <w:tc>
          <w:tcPr>
            <w:tcW w:w="4525" w:type="dxa"/>
            <w:vMerge/>
          </w:tcPr>
          <w:p w14:paraId="2A1CB615" w14:textId="77777777" w:rsidR="00E9676F" w:rsidRPr="00E9676F" w:rsidRDefault="00E9676F" w:rsidP="00E9676F">
            <w:pPr>
              <w:rPr>
                <w:noProof/>
              </w:rPr>
            </w:pPr>
          </w:p>
        </w:tc>
        <w:tc>
          <w:tcPr>
            <w:tcW w:w="400" w:type="dxa"/>
            <w:vMerge/>
          </w:tcPr>
          <w:p w14:paraId="2A821740" w14:textId="77777777" w:rsidR="00E9676F" w:rsidRPr="00E9676F" w:rsidRDefault="00E9676F" w:rsidP="00E9676F">
            <w:pPr>
              <w:rPr>
                <w:noProof/>
              </w:rPr>
            </w:pPr>
          </w:p>
        </w:tc>
        <w:tc>
          <w:tcPr>
            <w:tcW w:w="450" w:type="dxa"/>
            <w:vMerge/>
            <w:vAlign w:val="center"/>
          </w:tcPr>
          <w:p w14:paraId="5BC2C100" w14:textId="77777777" w:rsidR="00E9676F" w:rsidRPr="00E9676F" w:rsidRDefault="00E9676F" w:rsidP="00E9676F">
            <w:pPr>
              <w:rPr>
                <w:noProof/>
              </w:rPr>
            </w:pPr>
          </w:p>
        </w:tc>
        <w:tc>
          <w:tcPr>
            <w:tcW w:w="391" w:type="dxa"/>
            <w:vAlign w:val="center"/>
          </w:tcPr>
          <w:p w14:paraId="5972F32B" w14:textId="77777777" w:rsidR="00E9676F" w:rsidRPr="0076197A" w:rsidRDefault="00E9676F" w:rsidP="00E9676F">
            <w:pPr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2AF73AB3" wp14:editId="6993A384">
                  <wp:extent cx="135255" cy="101600"/>
                  <wp:effectExtent l="0" t="0" r="0" b="0"/>
                  <wp:docPr id="1" name="Elemento gráfico 1" descr="Ícone de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Align w:val="center"/>
          </w:tcPr>
          <w:p w14:paraId="29E78E1E" w14:textId="40B88104" w:rsidR="00E9676F" w:rsidRPr="0076197A" w:rsidRDefault="00E9676F" w:rsidP="00E9676F">
            <w:pPr>
              <w:pStyle w:val="Contato2"/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/>
              </w:rPr>
              <w:t>ignacio.alexandre.ai@gmail.com</w:t>
            </w:r>
          </w:p>
        </w:tc>
      </w:tr>
      <w:tr w:rsidR="00E9676F" w:rsidRPr="00A47C0B" w14:paraId="5F946D8B" w14:textId="77777777" w:rsidTr="00E9676F">
        <w:trPr>
          <w:trHeight w:val="637"/>
        </w:trPr>
        <w:tc>
          <w:tcPr>
            <w:tcW w:w="4525" w:type="dxa"/>
            <w:vMerge/>
          </w:tcPr>
          <w:p w14:paraId="4BDDABDD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00" w:type="dxa"/>
            <w:vMerge/>
          </w:tcPr>
          <w:p w14:paraId="12171C26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  <w:vMerge/>
            <w:vAlign w:val="center"/>
          </w:tcPr>
          <w:p w14:paraId="1B9F8FA2" w14:textId="77777777" w:rsidR="00E9676F" w:rsidRPr="00A47C0B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1" w:type="dxa"/>
            <w:vAlign w:val="center"/>
          </w:tcPr>
          <w:p w14:paraId="53560BAC" w14:textId="77777777" w:rsidR="00E9676F" w:rsidRPr="0076197A" w:rsidRDefault="00E9676F" w:rsidP="00E9676F">
            <w:pPr>
              <w:rPr>
                <w:noProof/>
                <w:sz w:val="20"/>
                <w:szCs w:val="20"/>
                <w:lang w:val="pt-BR"/>
              </w:rPr>
            </w:pPr>
            <w:r w:rsidRPr="0076197A"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5FF4EB86" wp14:editId="51FC5516">
                  <wp:extent cx="139065" cy="132080"/>
                  <wp:effectExtent l="0" t="0" r="0" b="1270"/>
                  <wp:docPr id="3" name="Elemento gráfico 3" descr="Ícone da T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vAlign w:val="center"/>
          </w:tcPr>
          <w:p w14:paraId="270AACD0" w14:textId="01A84FD6" w:rsidR="00E9676F" w:rsidRPr="0076197A" w:rsidRDefault="0076197A" w:rsidP="00E9676F">
            <w:pPr>
              <w:pStyle w:val="Contato2"/>
              <w:rPr>
                <w:noProof/>
                <w:sz w:val="20"/>
                <w:szCs w:val="20"/>
              </w:rPr>
            </w:pPr>
            <w:r w:rsidRPr="0076197A">
              <w:rPr>
                <w:noProof/>
                <w:sz w:val="20"/>
                <w:szCs w:val="20"/>
              </w:rPr>
              <w:t>l</w:t>
            </w:r>
            <w:r w:rsidR="00A96DCC" w:rsidRPr="0076197A">
              <w:rPr>
                <w:noProof/>
                <w:sz w:val="20"/>
                <w:szCs w:val="20"/>
              </w:rPr>
              <w:t>inkedin.com/in/alexandre-ignacio-ai</w:t>
            </w:r>
          </w:p>
        </w:tc>
      </w:tr>
      <w:tr w:rsidR="00E9676F" w:rsidRPr="00A47C0B" w14:paraId="12090307" w14:textId="77777777" w:rsidTr="00EF0F67">
        <w:trPr>
          <w:trHeight w:val="907"/>
        </w:trPr>
        <w:tc>
          <w:tcPr>
            <w:tcW w:w="4525" w:type="dxa"/>
            <w:vAlign w:val="center"/>
          </w:tcPr>
          <w:p w14:paraId="5C3B605C" w14:textId="696ADB9D" w:rsidR="00E9676F" w:rsidRPr="00A47C0B" w:rsidRDefault="003200ED" w:rsidP="00EF0F67">
            <w:pPr>
              <w:pStyle w:val="Ttulo1"/>
              <w:tabs>
                <w:tab w:val="left" w:pos="3226"/>
              </w:tabs>
              <w:outlineLvl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Formação</w:t>
            </w:r>
          </w:p>
        </w:tc>
        <w:tc>
          <w:tcPr>
            <w:tcW w:w="400" w:type="dxa"/>
            <w:vAlign w:val="center"/>
          </w:tcPr>
          <w:p w14:paraId="6CEC94B7" w14:textId="77777777" w:rsidR="00E9676F" w:rsidRPr="00A47C0B" w:rsidRDefault="00E9676F" w:rsidP="00EF0F67">
            <w:pPr>
              <w:jc w:val="center"/>
              <w:rPr>
                <w:noProof/>
                <w:lang w:val="pt-BR"/>
              </w:rPr>
            </w:pPr>
          </w:p>
        </w:tc>
        <w:tc>
          <w:tcPr>
            <w:tcW w:w="450" w:type="dxa"/>
            <w:vAlign w:val="center"/>
          </w:tcPr>
          <w:p w14:paraId="4B1234E1" w14:textId="77777777" w:rsidR="00E9676F" w:rsidRPr="00A47C0B" w:rsidRDefault="00E9676F" w:rsidP="00EF0F67">
            <w:pPr>
              <w:jc w:val="center"/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vAlign w:val="center"/>
          </w:tcPr>
          <w:p w14:paraId="14837415" w14:textId="77777777" w:rsidR="00E9676F" w:rsidRPr="00A47C0B" w:rsidRDefault="00D02A5B" w:rsidP="00EF0F67">
            <w:pPr>
              <w:pStyle w:val="Ttulo1"/>
              <w:outlineLvl w:val="0"/>
              <w:rPr>
                <w:rFonts w:asciiTheme="minorHAnsi" w:hAnsiTheme="minorHAnsi"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01783295"/>
                <w:placeholder>
                  <w:docPart w:val="B0C9314CC3D846A9AE5F30BF9557FEBC"/>
                </w:placeholder>
                <w:temporary/>
                <w:showingPlcHdr/>
                <w15:appearance w15:val="hidden"/>
              </w:sdtPr>
              <w:sdtEndPr/>
              <w:sdtContent>
                <w:r w:rsidR="00E9676F" w:rsidRPr="00A47C0B">
                  <w:rPr>
                    <w:noProof/>
                    <w:lang w:val="pt-BR" w:bidi="pt-BR"/>
                  </w:rPr>
                  <w:t>HABILIDADES</w:t>
                </w:r>
              </w:sdtContent>
            </w:sdt>
          </w:p>
        </w:tc>
      </w:tr>
      <w:tr w:rsidR="00E9676F" w:rsidRPr="003200ED" w14:paraId="47723668" w14:textId="77777777" w:rsidTr="00B338F0">
        <w:trPr>
          <w:trHeight w:val="2288"/>
        </w:trPr>
        <w:tc>
          <w:tcPr>
            <w:tcW w:w="4525" w:type="dxa"/>
            <w:tcBorders>
              <w:bottom w:val="single" w:sz="4" w:space="0" w:color="3A8C95" w:themeColor="accent5" w:themeShade="80"/>
            </w:tcBorders>
          </w:tcPr>
          <w:p w14:paraId="7EC5DC43" w14:textId="67991E0C" w:rsidR="00E9676F" w:rsidRPr="000C404A" w:rsidRDefault="0076197A" w:rsidP="00E9676F">
            <w:pPr>
              <w:pStyle w:val="Ttulo2"/>
              <w:outlineLvl w:val="1"/>
              <w:rPr>
                <w:noProof/>
              </w:rPr>
            </w:pPr>
            <w:r>
              <w:rPr>
                <w:noProof/>
              </w:rPr>
              <w:t>Universidade UniNove</w:t>
            </w:r>
          </w:p>
          <w:p w14:paraId="079FE370" w14:textId="7838AFEA" w:rsidR="00E9676F" w:rsidRDefault="003200ED" w:rsidP="00E9676F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2020</w:t>
            </w:r>
            <w:r w:rsidR="0076197A">
              <w:rPr>
                <w:noProof/>
                <w:lang w:val="pt-BR"/>
              </w:rPr>
              <w:t xml:space="preserve"> </w:t>
            </w:r>
            <w:r w:rsidR="00B338F0">
              <w:rPr>
                <w:noProof/>
                <w:lang w:val="pt-BR"/>
              </w:rPr>
              <w:t>–</w:t>
            </w:r>
            <w:r w:rsidR="0076197A">
              <w:rPr>
                <w:noProof/>
                <w:lang w:val="pt-BR"/>
              </w:rPr>
              <w:t xml:space="preserve"> cursando</w:t>
            </w:r>
          </w:p>
          <w:p w14:paraId="7EA624E5" w14:textId="77777777" w:rsidR="00B338F0" w:rsidRPr="00B338F0" w:rsidRDefault="00B338F0" w:rsidP="00B338F0">
            <w:pPr>
              <w:rPr>
                <w:lang w:val="pt-BR"/>
              </w:rPr>
            </w:pPr>
          </w:p>
          <w:p w14:paraId="10E5A9AB" w14:textId="31C18DA8" w:rsidR="000476A4" w:rsidRDefault="0076197A" w:rsidP="0076197A">
            <w:pPr>
              <w:pStyle w:val="PargrafodaLista"/>
              <w:numPr>
                <w:ilvl w:val="0"/>
                <w:numId w:val="11"/>
              </w:numPr>
              <w:spacing w:before="0" w:line="240" w:lineRule="auto"/>
              <w:rPr>
                <w:color w:val="000000" w:themeColor="text1"/>
                <w:sz w:val="18"/>
                <w:lang w:val="pt-BR"/>
              </w:rPr>
            </w:pPr>
            <w:r>
              <w:rPr>
                <w:color w:val="000000" w:themeColor="text1"/>
                <w:sz w:val="18"/>
                <w:lang w:val="pt-BR"/>
              </w:rPr>
              <w:t>Tecnologia em Redes de Computadores</w:t>
            </w:r>
          </w:p>
          <w:p w14:paraId="6964445D" w14:textId="469F97ED" w:rsidR="00B338F0" w:rsidRDefault="00B338F0" w:rsidP="00B338F0">
            <w:pPr>
              <w:pStyle w:val="PargrafodaLista"/>
              <w:numPr>
                <w:ilvl w:val="0"/>
                <w:numId w:val="0"/>
              </w:numPr>
              <w:spacing w:before="0" w:line="240" w:lineRule="auto"/>
              <w:ind w:left="720"/>
              <w:rPr>
                <w:color w:val="000000" w:themeColor="text1"/>
                <w:sz w:val="18"/>
                <w:lang w:val="pt-BR"/>
              </w:rPr>
            </w:pPr>
          </w:p>
          <w:p w14:paraId="73942767" w14:textId="1FD25AC8" w:rsidR="00B338F0" w:rsidRPr="00B338F0" w:rsidRDefault="00B338F0" w:rsidP="00B338F0">
            <w:pPr>
              <w:spacing w:before="0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Desenvolvimento de projetos e aplicações de rede de computadores. Fluxo de configuração através de plataformas CISCO e trabalhos por ITIL e COBIT</w:t>
            </w:r>
          </w:p>
          <w:p w14:paraId="306C0426" w14:textId="77777777" w:rsidR="000476A4" w:rsidRDefault="000476A4" w:rsidP="003200ED">
            <w:pPr>
              <w:spacing w:before="0"/>
              <w:rPr>
                <w:color w:val="000000" w:themeColor="text1"/>
                <w:lang w:val="pt-BR"/>
              </w:rPr>
            </w:pPr>
          </w:p>
          <w:p w14:paraId="1BE50526" w14:textId="4B0A518E" w:rsidR="003200ED" w:rsidRPr="003200ED" w:rsidRDefault="003200ED" w:rsidP="003200ED">
            <w:pPr>
              <w:spacing w:before="0"/>
              <w:rPr>
                <w:color w:val="000000" w:themeColor="text1"/>
                <w:lang w:val="pt-BR"/>
              </w:rPr>
            </w:pPr>
          </w:p>
        </w:tc>
        <w:tc>
          <w:tcPr>
            <w:tcW w:w="400" w:type="dxa"/>
          </w:tcPr>
          <w:p w14:paraId="3C0344E4" w14:textId="77777777" w:rsidR="00E9676F" w:rsidRPr="003200ED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</w:tcPr>
          <w:p w14:paraId="6476C09C" w14:textId="77777777" w:rsidR="00E9676F" w:rsidRPr="003200ED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vMerge w:val="restart"/>
            <w:vAlign w:val="center"/>
          </w:tcPr>
          <w:p w14:paraId="5619BE63" w14:textId="58797AD5" w:rsidR="00E9676F" w:rsidRPr="00A96DCC" w:rsidRDefault="0076197A" w:rsidP="00A96DCC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Python</w:t>
            </w:r>
          </w:p>
          <w:p w14:paraId="6F522ACA" w14:textId="77777777" w:rsidR="003200ED" w:rsidRDefault="003200ED" w:rsidP="00E9676F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Análise de Dados</w:t>
            </w:r>
          </w:p>
          <w:p w14:paraId="020A63BF" w14:textId="3C3335BD" w:rsidR="00A96DCC" w:rsidRDefault="00A96DCC" w:rsidP="00EF0F67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Metodologia </w:t>
            </w:r>
            <w:r w:rsidR="00EF0F67">
              <w:rPr>
                <w:noProof/>
                <w:lang w:val="pt-BR"/>
              </w:rPr>
              <w:t>Á</w:t>
            </w:r>
            <w:r>
              <w:rPr>
                <w:noProof/>
                <w:lang w:val="pt-BR"/>
              </w:rPr>
              <w:t xml:space="preserve">gil </w:t>
            </w:r>
          </w:p>
          <w:p w14:paraId="0A582259" w14:textId="1815AF1D" w:rsidR="00EF0F67" w:rsidRDefault="0076197A" w:rsidP="00EF0F67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Javascript</w:t>
            </w:r>
          </w:p>
          <w:p w14:paraId="088C4A4C" w14:textId="77777777" w:rsidR="0076197A" w:rsidRDefault="0076197A" w:rsidP="00EF0F67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HTML</w:t>
            </w:r>
          </w:p>
          <w:p w14:paraId="07A7B25C" w14:textId="7DDC1BF6" w:rsidR="0076197A" w:rsidRPr="00EF0F67" w:rsidRDefault="0076197A" w:rsidP="00EF0F67">
            <w:pPr>
              <w:pStyle w:val="Commarcadores"/>
              <w:numPr>
                <w:ilvl w:val="0"/>
                <w:numId w:val="9"/>
              </w:num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CSS</w:t>
            </w:r>
          </w:p>
        </w:tc>
      </w:tr>
      <w:tr w:rsidR="00E9676F" w:rsidRPr="00EF0F67" w14:paraId="4753BBA1" w14:textId="77777777" w:rsidTr="00E9676F">
        <w:trPr>
          <w:trHeight w:val="907"/>
        </w:trPr>
        <w:tc>
          <w:tcPr>
            <w:tcW w:w="4525" w:type="dxa"/>
            <w:vMerge w:val="restart"/>
            <w:tcBorders>
              <w:top w:val="single" w:sz="4" w:space="0" w:color="3A8C95" w:themeColor="accent5" w:themeShade="80"/>
            </w:tcBorders>
          </w:tcPr>
          <w:p w14:paraId="039E1C76" w14:textId="1E504F19" w:rsidR="00E9676F" w:rsidRPr="00A47C0B" w:rsidRDefault="000476A4" w:rsidP="00E9676F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Digital House Coding School</w:t>
            </w:r>
          </w:p>
          <w:p w14:paraId="6C128810" w14:textId="7F72DE2A" w:rsidR="00E9676F" w:rsidRDefault="000476A4" w:rsidP="0086541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2020 </w:t>
            </w:r>
            <w:r w:rsidR="0076197A">
              <w:rPr>
                <w:noProof/>
                <w:lang w:val="pt-BR"/>
              </w:rPr>
              <w:t>–</w:t>
            </w:r>
            <w:r>
              <w:rPr>
                <w:noProof/>
                <w:lang w:val="pt-BR"/>
              </w:rPr>
              <w:t xml:space="preserve"> CURSANDO</w:t>
            </w:r>
          </w:p>
          <w:p w14:paraId="752B6859" w14:textId="77777777" w:rsidR="0076197A" w:rsidRPr="0076197A" w:rsidRDefault="0076197A" w:rsidP="0076197A">
            <w:pPr>
              <w:rPr>
                <w:lang w:val="pt-BR"/>
              </w:rPr>
            </w:pPr>
          </w:p>
          <w:p w14:paraId="31B1A1BA" w14:textId="1A6DABCA" w:rsidR="00B338F0" w:rsidRPr="00B338F0" w:rsidRDefault="00865414" w:rsidP="00B338F0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color w:val="000000" w:themeColor="text1"/>
                <w:sz w:val="18"/>
                <w:lang w:val="pt-BR"/>
              </w:rPr>
            </w:pPr>
            <w:r w:rsidRPr="00865414">
              <w:rPr>
                <w:color w:val="000000" w:themeColor="text1"/>
                <w:sz w:val="18"/>
                <w:lang w:val="pt-BR"/>
              </w:rPr>
              <w:t xml:space="preserve">Desenvolvedor Web Full </w:t>
            </w:r>
            <w:proofErr w:type="spellStart"/>
            <w:r w:rsidRPr="00865414">
              <w:rPr>
                <w:color w:val="000000" w:themeColor="text1"/>
                <w:sz w:val="18"/>
                <w:lang w:val="pt-BR"/>
              </w:rPr>
              <w:t>Stack</w:t>
            </w:r>
            <w:proofErr w:type="spellEnd"/>
          </w:p>
          <w:p w14:paraId="4069D0DB" w14:textId="77777777" w:rsidR="00B338F0" w:rsidRPr="00865414" w:rsidRDefault="00B338F0" w:rsidP="00865414">
            <w:pPr>
              <w:rPr>
                <w:color w:val="000000" w:themeColor="text1"/>
                <w:lang w:val="pt-BR"/>
              </w:rPr>
            </w:pPr>
          </w:p>
          <w:p w14:paraId="1DFABFDB" w14:textId="77777777" w:rsidR="00E9676F" w:rsidRPr="00EF0F67" w:rsidRDefault="00E9676F" w:rsidP="00E9676F">
            <w:pPr>
              <w:ind w:left="-113"/>
              <w:rPr>
                <w:noProof/>
                <w:lang w:val="pt-BR"/>
              </w:rPr>
            </w:pPr>
          </w:p>
        </w:tc>
        <w:tc>
          <w:tcPr>
            <w:tcW w:w="400" w:type="dxa"/>
          </w:tcPr>
          <w:p w14:paraId="379EF9B8" w14:textId="77777777" w:rsidR="00E9676F" w:rsidRPr="00EF0F67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  <w:vMerge w:val="restart"/>
          </w:tcPr>
          <w:p w14:paraId="68DED46B" w14:textId="77777777" w:rsidR="00E9676F" w:rsidRPr="00EF0F67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vMerge/>
            <w:vAlign w:val="center"/>
          </w:tcPr>
          <w:p w14:paraId="4787FF23" w14:textId="77777777" w:rsidR="00E9676F" w:rsidRPr="00EF0F67" w:rsidRDefault="00E9676F" w:rsidP="00E9676F">
            <w:pPr>
              <w:ind w:left="-113"/>
              <w:rPr>
                <w:rStyle w:val="Ttulo3Char"/>
                <w:noProof/>
                <w:lang w:val="pt-BR"/>
              </w:rPr>
            </w:pPr>
          </w:p>
        </w:tc>
      </w:tr>
      <w:tr w:rsidR="00E9676F" w:rsidRPr="00A47C0B" w14:paraId="1113F628" w14:textId="77777777" w:rsidTr="00E9676F">
        <w:trPr>
          <w:trHeight w:val="907"/>
        </w:trPr>
        <w:tc>
          <w:tcPr>
            <w:tcW w:w="4525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7251E820" w14:textId="77777777" w:rsidR="00E9676F" w:rsidRPr="00EF0F67" w:rsidRDefault="00E9676F" w:rsidP="00E9676F">
            <w:pPr>
              <w:pStyle w:val="Ttulo3"/>
              <w:ind w:left="-113"/>
              <w:outlineLvl w:val="2"/>
              <w:rPr>
                <w:noProof/>
                <w:lang w:val="pt-BR"/>
              </w:rPr>
            </w:pPr>
          </w:p>
        </w:tc>
        <w:tc>
          <w:tcPr>
            <w:tcW w:w="400" w:type="dxa"/>
          </w:tcPr>
          <w:p w14:paraId="4B430F42" w14:textId="77777777" w:rsidR="00E9676F" w:rsidRPr="00EF0F67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  <w:vMerge/>
          </w:tcPr>
          <w:p w14:paraId="66AD25B9" w14:textId="77777777" w:rsidR="00E9676F" w:rsidRPr="00EF0F67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vAlign w:val="center"/>
          </w:tcPr>
          <w:p w14:paraId="1B8D26BE" w14:textId="4274623D" w:rsidR="00E9676F" w:rsidRPr="00A47C0B" w:rsidRDefault="0086126E" w:rsidP="00E9676F">
            <w:pPr>
              <w:pStyle w:val="Ttulo1"/>
              <w:outlineLvl w:val="0"/>
              <w:rPr>
                <w:rStyle w:val="Ttulo3Char"/>
                <w:noProof/>
                <w:sz w:val="36"/>
                <w:szCs w:val="32"/>
                <w:lang w:val="pt-BR"/>
              </w:rPr>
            </w:pPr>
            <w:r>
              <w:rPr>
                <w:noProof/>
                <w:sz w:val="28"/>
                <w:szCs w:val="24"/>
                <w:lang w:val="pt-BR"/>
              </w:rPr>
              <w:t>eXPERIENCIA</w:t>
            </w:r>
          </w:p>
        </w:tc>
      </w:tr>
      <w:tr w:rsidR="00E9676F" w:rsidRPr="0076197A" w14:paraId="6BF028F8" w14:textId="77777777" w:rsidTr="00E9676F">
        <w:trPr>
          <w:trHeight w:val="1417"/>
        </w:trPr>
        <w:tc>
          <w:tcPr>
            <w:tcW w:w="4525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5D719AC" w14:textId="62503175" w:rsidR="00E9676F" w:rsidRPr="00E9676F" w:rsidRDefault="0076197A" w:rsidP="00E9676F">
            <w:pPr>
              <w:pStyle w:val="Ttulo2"/>
              <w:outlineLvl w:val="1"/>
              <w:rPr>
                <w:rStyle w:val="Ttulo4Char"/>
                <w:b/>
                <w:iCs w:val="0"/>
                <w:color w:val="434343" w:themeColor="accent3"/>
                <w:lang w:val="pt-BR"/>
              </w:rPr>
            </w:pPr>
            <w:r>
              <w:rPr>
                <w:rStyle w:val="Ttulo4Char"/>
                <w:b/>
                <w:iCs w:val="0"/>
                <w:color w:val="434343" w:themeColor="accent3"/>
                <w:lang w:val="pt-BR"/>
              </w:rPr>
              <w:t xml:space="preserve">IGTI – Inst. Gestão de Tec. Informação </w:t>
            </w:r>
          </w:p>
          <w:p w14:paraId="6800BDB7" w14:textId="5353EF55" w:rsidR="00E9676F" w:rsidRDefault="0076197A" w:rsidP="00E9676F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2020 – cursando</w:t>
            </w:r>
          </w:p>
          <w:p w14:paraId="52A2050B" w14:textId="77777777" w:rsidR="0076197A" w:rsidRPr="0076197A" w:rsidRDefault="0076197A" w:rsidP="0076197A">
            <w:pPr>
              <w:rPr>
                <w:lang w:val="pt-BR"/>
              </w:rPr>
            </w:pPr>
          </w:p>
          <w:p w14:paraId="4975C276" w14:textId="6C459460" w:rsidR="000476A4" w:rsidRPr="0076197A" w:rsidRDefault="0076197A" w:rsidP="0076197A">
            <w:pPr>
              <w:pStyle w:val="PargrafodaLista"/>
              <w:numPr>
                <w:ilvl w:val="0"/>
                <w:numId w:val="11"/>
              </w:numPr>
              <w:spacing w:before="0" w:line="240" w:lineRule="auto"/>
              <w:rPr>
                <w:color w:val="000000" w:themeColor="text1"/>
                <w:sz w:val="18"/>
                <w:lang w:val="pt-BR"/>
              </w:rPr>
            </w:pPr>
            <w:r>
              <w:rPr>
                <w:color w:val="000000" w:themeColor="text1"/>
                <w:sz w:val="18"/>
                <w:lang w:val="pt-BR"/>
              </w:rPr>
              <w:t>Desenvolvimento Python</w:t>
            </w:r>
          </w:p>
          <w:p w14:paraId="6D885C9B" w14:textId="77777777" w:rsidR="000476A4" w:rsidRDefault="000476A4" w:rsidP="000476A4">
            <w:pPr>
              <w:spacing w:before="0"/>
              <w:rPr>
                <w:color w:val="000000" w:themeColor="text1"/>
                <w:lang w:val="pt-BR"/>
              </w:rPr>
            </w:pPr>
          </w:p>
          <w:p w14:paraId="5383CBB7" w14:textId="6B0DDCEC" w:rsidR="00E9676F" w:rsidRPr="0086126E" w:rsidRDefault="00E9676F" w:rsidP="0086126E">
            <w:pPr>
              <w:spacing w:before="0"/>
              <w:rPr>
                <w:color w:val="000000" w:themeColor="text1"/>
                <w:lang w:val="pt-BR"/>
              </w:rPr>
            </w:pPr>
          </w:p>
          <w:p w14:paraId="0D975DFE" w14:textId="77777777" w:rsidR="0086126E" w:rsidRDefault="0086126E" w:rsidP="000476A4">
            <w:pPr>
              <w:rPr>
                <w:noProof/>
                <w:lang w:val="pt-BR"/>
              </w:rPr>
            </w:pPr>
          </w:p>
          <w:p w14:paraId="13641850" w14:textId="77777777" w:rsidR="0086126E" w:rsidRDefault="0086126E" w:rsidP="000476A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 para Certificados</w:t>
            </w:r>
            <w:r w:rsidR="004730E4">
              <w:rPr>
                <w:noProof/>
                <w:lang w:val="pt-BR"/>
              </w:rPr>
              <w:t xml:space="preserve"> :</w:t>
            </w:r>
          </w:p>
          <w:p w14:paraId="7F7AF456" w14:textId="6F80874E" w:rsidR="004730E4" w:rsidRPr="004730E4" w:rsidRDefault="004730E4" w:rsidP="000476A4">
            <w:pPr>
              <w:rPr>
                <w:noProof/>
                <w:lang w:val="pt-BR"/>
              </w:rPr>
            </w:pPr>
            <w:r w:rsidRPr="004730E4">
              <w:rPr>
                <w:i/>
                <w:iCs/>
                <w:noProof/>
                <w:lang w:val="pt-BR"/>
              </w:rPr>
              <w:t>https</w:t>
            </w:r>
            <w:r w:rsidRPr="004730E4">
              <w:rPr>
                <w:noProof/>
                <w:lang w:val="pt-BR"/>
              </w:rPr>
              <w:t>://</w:t>
            </w:r>
            <w:r w:rsidRPr="004730E4">
              <w:rPr>
                <w:i/>
                <w:iCs/>
                <w:noProof/>
                <w:lang w:val="pt-BR"/>
              </w:rPr>
              <w:t>tinyurl</w:t>
            </w:r>
            <w:r w:rsidRPr="004730E4">
              <w:rPr>
                <w:noProof/>
                <w:lang w:val="pt-BR"/>
              </w:rPr>
              <w:t>.</w:t>
            </w:r>
            <w:r w:rsidRPr="004730E4">
              <w:rPr>
                <w:i/>
                <w:iCs/>
                <w:noProof/>
                <w:lang w:val="pt-BR"/>
              </w:rPr>
              <w:t>com</w:t>
            </w:r>
            <w:r w:rsidRPr="004730E4">
              <w:rPr>
                <w:noProof/>
                <w:lang w:val="pt-BR"/>
              </w:rPr>
              <w:t>/</w:t>
            </w:r>
            <w:r w:rsidRPr="004730E4">
              <w:rPr>
                <w:i/>
                <w:iCs/>
                <w:noProof/>
                <w:lang w:val="pt-BR"/>
              </w:rPr>
              <w:t>yc8xnfgm</w:t>
            </w:r>
          </w:p>
        </w:tc>
        <w:tc>
          <w:tcPr>
            <w:tcW w:w="400" w:type="dxa"/>
          </w:tcPr>
          <w:p w14:paraId="2AFC85CC" w14:textId="77777777" w:rsidR="00E9676F" w:rsidRPr="000476A4" w:rsidRDefault="00E9676F" w:rsidP="00E9676F">
            <w:pPr>
              <w:spacing w:before="40"/>
              <w:rPr>
                <w:noProof/>
                <w:lang w:val="pt-BR"/>
              </w:rPr>
            </w:pPr>
          </w:p>
        </w:tc>
        <w:tc>
          <w:tcPr>
            <w:tcW w:w="450" w:type="dxa"/>
            <w:vMerge w:val="restart"/>
          </w:tcPr>
          <w:p w14:paraId="34A5B502" w14:textId="77777777" w:rsidR="00E9676F" w:rsidRPr="000476A4" w:rsidRDefault="00E9676F" w:rsidP="00E9676F">
            <w:pPr>
              <w:spacing w:before="40"/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41DD5A8" w14:textId="365A4148" w:rsidR="00E9676F" w:rsidRPr="0086126E" w:rsidRDefault="0086126E" w:rsidP="00E9676F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Vivo S.A</w:t>
            </w:r>
          </w:p>
          <w:p w14:paraId="179A7642" w14:textId="056F4BCC" w:rsidR="00E9676F" w:rsidRPr="0086126E" w:rsidRDefault="0086126E" w:rsidP="00E9676F">
            <w:pPr>
              <w:pStyle w:val="Data"/>
              <w:rPr>
                <w:noProof/>
                <w:lang w:val="pt-BR"/>
              </w:rPr>
            </w:pPr>
            <w:r w:rsidRPr="0086126E">
              <w:rPr>
                <w:noProof/>
                <w:lang w:val="pt-BR"/>
              </w:rPr>
              <w:t>2006-2020</w:t>
            </w:r>
          </w:p>
          <w:p w14:paraId="6E4DAFBD" w14:textId="77777777" w:rsidR="0086126E" w:rsidRPr="00D40ACF" w:rsidRDefault="0086126E" w:rsidP="0086126E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Integrante da equipe de Engenharia de Serviços ao Cliente; operações de suporte e apoio aos serviços de internet e telefonia</w:t>
            </w: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1BB78EDB" w14:textId="6AF22479" w:rsidR="00E9676F" w:rsidRPr="0086126E" w:rsidRDefault="00E9676F" w:rsidP="00E9676F">
            <w:pPr>
              <w:rPr>
                <w:noProof/>
                <w:lang w:val="pt-BR"/>
              </w:rPr>
            </w:pPr>
          </w:p>
        </w:tc>
      </w:tr>
      <w:tr w:rsidR="00E9676F" w:rsidRPr="0076197A" w14:paraId="527EA736" w14:textId="77777777" w:rsidTr="00E9676F">
        <w:trPr>
          <w:trHeight w:val="1417"/>
        </w:trPr>
        <w:tc>
          <w:tcPr>
            <w:tcW w:w="4525" w:type="dxa"/>
            <w:vMerge/>
            <w:vAlign w:val="center"/>
          </w:tcPr>
          <w:p w14:paraId="7760A1E2" w14:textId="77777777" w:rsidR="00E9676F" w:rsidRPr="0086126E" w:rsidRDefault="00E9676F" w:rsidP="00E9676F">
            <w:pPr>
              <w:pStyle w:val="Ttulo3"/>
              <w:ind w:left="-113"/>
              <w:outlineLvl w:val="2"/>
              <w:rPr>
                <w:noProof/>
                <w:lang w:val="pt-BR"/>
              </w:rPr>
            </w:pPr>
          </w:p>
        </w:tc>
        <w:tc>
          <w:tcPr>
            <w:tcW w:w="400" w:type="dxa"/>
          </w:tcPr>
          <w:p w14:paraId="512F5B9A" w14:textId="77777777" w:rsidR="00E9676F" w:rsidRPr="0086126E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450" w:type="dxa"/>
            <w:vMerge/>
          </w:tcPr>
          <w:p w14:paraId="20DA1091" w14:textId="77777777" w:rsidR="00E9676F" w:rsidRPr="0086126E" w:rsidRDefault="00E9676F" w:rsidP="00E9676F">
            <w:pPr>
              <w:rPr>
                <w:noProof/>
                <w:lang w:val="pt-BR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68BA5A8C" w14:textId="493E60DE" w:rsidR="00E9676F" w:rsidRPr="0086126E" w:rsidRDefault="0086126E" w:rsidP="00E9676F">
            <w:pPr>
              <w:pStyle w:val="Ttulo2"/>
              <w:outlineLvl w:val="1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SWR Telecom | TWS Brasil</w:t>
            </w:r>
          </w:p>
          <w:p w14:paraId="50309ED3" w14:textId="4EEBF409" w:rsidR="00E9676F" w:rsidRPr="0086126E" w:rsidRDefault="0086126E" w:rsidP="00E9676F">
            <w:pPr>
              <w:pStyle w:val="Data"/>
              <w:rPr>
                <w:rStyle w:val="DataChar"/>
                <w:caps/>
                <w:noProof/>
                <w:lang w:val="pt-BR"/>
              </w:rPr>
            </w:pPr>
            <w:r>
              <w:rPr>
                <w:noProof/>
                <w:lang w:val="pt-BR"/>
              </w:rPr>
              <w:t>2000-2005</w:t>
            </w:r>
          </w:p>
          <w:p w14:paraId="7449E90E" w14:textId="7F407D61" w:rsidR="00E9676F" w:rsidRPr="0086126E" w:rsidRDefault="0086126E" w:rsidP="00E9676F">
            <w:pPr>
              <w:rPr>
                <w:noProof/>
                <w:lang w:val="pt-BR"/>
              </w:rPr>
            </w:pPr>
            <w:r w:rsidRPr="008703E4">
              <w:rPr>
                <w:noProof/>
                <w:lang w:val="pt-BR" w:bidi="pt-BR"/>
              </w:rPr>
              <w:t>Determinação de disponibilidade, força e viabilidade de materiais de telecomunicações para mais de inúmeros projetos de cabeamento estruturado</w:t>
            </w:r>
            <w:r>
              <w:rPr>
                <w:noProof/>
                <w:lang w:val="pt-BR" w:bidi="pt-BR"/>
              </w:rPr>
              <w:t>.</w:t>
            </w:r>
          </w:p>
        </w:tc>
      </w:tr>
    </w:tbl>
    <w:p w14:paraId="5FE19676" w14:textId="77777777" w:rsidR="00535F87" w:rsidRPr="0086126E" w:rsidRDefault="00535F87" w:rsidP="001C6718">
      <w:pPr>
        <w:rPr>
          <w:noProof/>
          <w:lang w:val="pt-BR"/>
        </w:rPr>
      </w:pPr>
    </w:p>
    <w:sectPr w:rsidR="00535F87" w:rsidRPr="0086126E" w:rsidSect="00F2573A">
      <w:headerReference w:type="default" r:id="rId19"/>
      <w:footerReference w:type="default" r:id="rId20"/>
      <w:pgSz w:w="11906" w:h="16838" w:code="9"/>
      <w:pgMar w:top="1276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FF114" w14:textId="77777777" w:rsidR="00D02A5B" w:rsidRDefault="00D02A5B" w:rsidP="00BA3E51">
      <w:pPr>
        <w:spacing w:line="240" w:lineRule="auto"/>
      </w:pPr>
      <w:r>
        <w:separator/>
      </w:r>
    </w:p>
  </w:endnote>
  <w:endnote w:type="continuationSeparator" w:id="0">
    <w:p w14:paraId="0AE745ED" w14:textId="77777777" w:rsidR="00D02A5B" w:rsidRDefault="00D02A5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FA8E6" w14:textId="77777777" w:rsidR="00A47C0B" w:rsidRPr="00A47C0B" w:rsidRDefault="000C404A" w:rsidP="00A47C0B">
    <w:pPr>
      <w:pStyle w:val="Rodap"/>
      <w:jc w:val="right"/>
      <w:rPr>
        <w:lang w:val="pt-BR"/>
      </w:rPr>
    </w:pP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4EC79D" wp14:editId="314CB70A">
              <wp:simplePos x="0" y="0"/>
              <wp:positionH relativeFrom="column">
                <wp:posOffset>3261995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3175" b="0"/>
              <wp:wrapNone/>
              <wp:docPr id="5" name="Retâ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5FE858" id="Retângulo 5" o:spid="_x0000_s1026" style="position:absolute;margin-left:256.85pt;margin-top:-239.2pt;width:281.7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C7661" w14:textId="77777777" w:rsidR="00D02A5B" w:rsidRDefault="00D02A5B" w:rsidP="00BA3E51">
      <w:pPr>
        <w:spacing w:line="240" w:lineRule="auto"/>
      </w:pPr>
      <w:r>
        <w:separator/>
      </w:r>
    </w:p>
  </w:footnote>
  <w:footnote w:type="continuationSeparator" w:id="0">
    <w:p w14:paraId="59FBCB1B" w14:textId="77777777" w:rsidR="00D02A5B" w:rsidRDefault="00D02A5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CCC8" w14:textId="77777777" w:rsidR="00217454" w:rsidRPr="00162614" w:rsidRDefault="00191B3D">
    <w:pPr>
      <w:pStyle w:val="Cabealho"/>
    </w:pP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767E7CD" wp14:editId="283467BA">
              <wp:simplePos x="0" y="0"/>
              <wp:positionH relativeFrom="column">
                <wp:posOffset>3255645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3175" b="0"/>
              <wp:wrapNone/>
              <wp:docPr id="111" name="Retângu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948EE6" id="Retângulo 111" o:spid="_x0000_s1026" style="position:absolute;margin-left:256.35pt;margin-top:317.1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" fillcolor="#434343 [3206]" stroked="f" strokeweight="1pt"/>
          </w:pict>
        </mc:Fallback>
      </mc:AlternateContent>
    </w:r>
    <w:r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D7C00F7" wp14:editId="193DFEFD">
              <wp:simplePos x="0" y="0"/>
              <wp:positionH relativeFrom="column">
                <wp:posOffset>-1062772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7620" b="0"/>
              <wp:wrapNone/>
              <wp:docPr id="110" name="Retângu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A92B3" id="Retângulo 110" o:spid="_x0000_s1026" style="position:absolute;margin-left:-83.7pt;margin-top:317.2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" fillcolor="#00798b [3204]" stroked="f" strokeweight="1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A6C021A" wp14:editId="1C99A99E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3810"/>
              <wp:wrapNone/>
              <wp:docPr id="106" name="Retângu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C8BADF" id="Retângulo 106" o:spid="_x0000_s1026" style="position:absolute;margin-left:-84.7pt;margin-top:-39.4pt;width:341pt;height:185.7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" fillcolor="#333 [3215]" stroked="f" strokeweight="1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E0CC3C7" wp14:editId="5ABF77AB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tângu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1B4AB3" id="Retângulo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" fillcolor="#00798b [3204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E5EB4CF" wp14:editId="124B534D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3810" b="0"/>
              <wp:wrapNone/>
              <wp:docPr id="109" name="Retângu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8BE45B" id="Retângulo 109" o:spid="_x0000_s1026" style="position:absolute;margin-left:256.9pt;margin-top:145.4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" fillcolor="#434343 [3206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6EC76C3D" wp14:editId="739053FF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7620" b="0"/>
              <wp:wrapNone/>
              <wp:docPr id="108" name="Retângu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0429D9" id="Retângulo 108" o:spid="_x0000_s1026" style="position:absolute;margin-left:-83.95pt;margin-top:145.3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" fillcolor="#00798b [3204]" stroked="f" strokeweight="1pt"/>
          </w:pict>
        </mc:Fallback>
      </mc:AlternateContent>
    </w:r>
    <w:r w:rsidR="00F2573A" w:rsidRPr="00442A0E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F356F3" wp14:editId="4C5B5EC0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1905"/>
              <wp:wrapNone/>
              <wp:docPr id="114" name="Retângu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C0E8CB" id="Retângulo 114" o:spid="_x0000_s1026" style="position:absolute;margin-left:-13.5pt;margin-top:210.7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F45EB5"/>
    <w:multiLevelType w:val="hybridMultilevel"/>
    <w:tmpl w:val="2C7867B2"/>
    <w:lvl w:ilvl="0" w:tplc="29ECB9D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A3B30"/>
    <w:multiLevelType w:val="hybridMultilevel"/>
    <w:tmpl w:val="867E08EE"/>
    <w:lvl w:ilvl="0" w:tplc="66E01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Pargrafoda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3C39C7"/>
    <w:multiLevelType w:val="hybridMultilevel"/>
    <w:tmpl w:val="B80EA80E"/>
    <w:lvl w:ilvl="0" w:tplc="164A709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94A98"/>
    <w:multiLevelType w:val="multilevel"/>
    <w:tmpl w:val="0DFA88B4"/>
    <w:numStyleLink w:val="ListacomMarcadores"/>
  </w:abstractNum>
  <w:abstractNum w:abstractNumId="11" w15:restartNumberingAfterBreak="0">
    <w:nsid w:val="791A3CD8"/>
    <w:multiLevelType w:val="hybridMultilevel"/>
    <w:tmpl w:val="61021908"/>
    <w:lvl w:ilvl="0" w:tplc="B60449F2">
      <w:start w:val="11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6F"/>
    <w:rsid w:val="00025D23"/>
    <w:rsid w:val="000407F5"/>
    <w:rsid w:val="00041F8A"/>
    <w:rsid w:val="00045F2E"/>
    <w:rsid w:val="000476A4"/>
    <w:rsid w:val="00055BBC"/>
    <w:rsid w:val="00073BF3"/>
    <w:rsid w:val="00081B51"/>
    <w:rsid w:val="000C404A"/>
    <w:rsid w:val="000D3891"/>
    <w:rsid w:val="000F3FE2"/>
    <w:rsid w:val="00140582"/>
    <w:rsid w:val="00162614"/>
    <w:rsid w:val="00177BCB"/>
    <w:rsid w:val="00191B3D"/>
    <w:rsid w:val="001A313A"/>
    <w:rsid w:val="001C6718"/>
    <w:rsid w:val="001C6C41"/>
    <w:rsid w:val="00200FC4"/>
    <w:rsid w:val="00217454"/>
    <w:rsid w:val="002251C8"/>
    <w:rsid w:val="00271B28"/>
    <w:rsid w:val="00292F22"/>
    <w:rsid w:val="00293BB8"/>
    <w:rsid w:val="002A4A92"/>
    <w:rsid w:val="002D5478"/>
    <w:rsid w:val="003200ED"/>
    <w:rsid w:val="00364B5C"/>
    <w:rsid w:val="00373FC8"/>
    <w:rsid w:val="003B3A48"/>
    <w:rsid w:val="003C5242"/>
    <w:rsid w:val="003E7783"/>
    <w:rsid w:val="00442A0E"/>
    <w:rsid w:val="00443C70"/>
    <w:rsid w:val="004730E4"/>
    <w:rsid w:val="004A1AF2"/>
    <w:rsid w:val="004B419A"/>
    <w:rsid w:val="004E6AB2"/>
    <w:rsid w:val="00500D1D"/>
    <w:rsid w:val="00535F87"/>
    <w:rsid w:val="00564622"/>
    <w:rsid w:val="005B3227"/>
    <w:rsid w:val="005E0657"/>
    <w:rsid w:val="006755BF"/>
    <w:rsid w:val="006C0673"/>
    <w:rsid w:val="006C75D7"/>
    <w:rsid w:val="00747832"/>
    <w:rsid w:val="0076197A"/>
    <w:rsid w:val="007E5AAA"/>
    <w:rsid w:val="007E6083"/>
    <w:rsid w:val="0081316C"/>
    <w:rsid w:val="00855181"/>
    <w:rsid w:val="0086126E"/>
    <w:rsid w:val="008643BF"/>
    <w:rsid w:val="00865414"/>
    <w:rsid w:val="0088719A"/>
    <w:rsid w:val="00893796"/>
    <w:rsid w:val="008A65BA"/>
    <w:rsid w:val="008B1112"/>
    <w:rsid w:val="008D4A99"/>
    <w:rsid w:val="00914419"/>
    <w:rsid w:val="00935402"/>
    <w:rsid w:val="00962E61"/>
    <w:rsid w:val="0097328A"/>
    <w:rsid w:val="00976E5A"/>
    <w:rsid w:val="00986331"/>
    <w:rsid w:val="009A6420"/>
    <w:rsid w:val="009C7105"/>
    <w:rsid w:val="009E3575"/>
    <w:rsid w:val="00A47C0B"/>
    <w:rsid w:val="00A96DCC"/>
    <w:rsid w:val="00AB7FE5"/>
    <w:rsid w:val="00AC1E5A"/>
    <w:rsid w:val="00B338F0"/>
    <w:rsid w:val="00B35690"/>
    <w:rsid w:val="00B87E22"/>
    <w:rsid w:val="00BA2D2C"/>
    <w:rsid w:val="00BA3E51"/>
    <w:rsid w:val="00BB3142"/>
    <w:rsid w:val="00C155FC"/>
    <w:rsid w:val="00C45D7E"/>
    <w:rsid w:val="00CA48B6"/>
    <w:rsid w:val="00CB1D3C"/>
    <w:rsid w:val="00D02A5B"/>
    <w:rsid w:val="00D666BB"/>
    <w:rsid w:val="00D72173"/>
    <w:rsid w:val="00D8505D"/>
    <w:rsid w:val="00DD2020"/>
    <w:rsid w:val="00E04462"/>
    <w:rsid w:val="00E20245"/>
    <w:rsid w:val="00E26869"/>
    <w:rsid w:val="00E270D1"/>
    <w:rsid w:val="00E35010"/>
    <w:rsid w:val="00E4379F"/>
    <w:rsid w:val="00E5791B"/>
    <w:rsid w:val="00E80C1C"/>
    <w:rsid w:val="00E84964"/>
    <w:rsid w:val="00E9676F"/>
    <w:rsid w:val="00EA0042"/>
    <w:rsid w:val="00EF0F67"/>
    <w:rsid w:val="00EF639B"/>
    <w:rsid w:val="00F2573A"/>
    <w:rsid w:val="00F50BC6"/>
    <w:rsid w:val="00F908C3"/>
    <w:rsid w:val="00F90DF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781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1C6718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313A"/>
  </w:style>
  <w:style w:type="paragraph" w:styleId="Rodap">
    <w:name w:val="footer"/>
    <w:basedOn w:val="Normal"/>
    <w:link w:val="RodapChar"/>
    <w:uiPriority w:val="99"/>
    <w:semiHidden/>
    <w:rsid w:val="001C6718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313A"/>
  </w:style>
  <w:style w:type="paragraph" w:styleId="Textodebalo">
    <w:name w:val="Balloon Text"/>
    <w:basedOn w:val="Normal"/>
    <w:link w:val="Textodebalo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A3E51"/>
    <w:rPr>
      <w:color w:val="808080"/>
    </w:rPr>
  </w:style>
  <w:style w:type="table" w:styleId="Tabelacomgrade">
    <w:name w:val="Table Grid"/>
    <w:basedOn w:val="Tabe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Fontepargpadro"/>
    <w:uiPriority w:val="99"/>
    <w:semiHidden/>
    <w:rsid w:val="000F3FE2"/>
    <w:rPr>
      <w:color w:val="0563C1" w:themeColor="hyperlink"/>
      <w:u w:val="single"/>
    </w:rPr>
  </w:style>
  <w:style w:type="character" w:customStyle="1" w:styleId="Menonoresolvida">
    <w:name w:val="Menção não resolvida"/>
    <w:basedOn w:val="Fontepargpadro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emEspaament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grafoda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a">
    <w:name w:val="Date"/>
    <w:basedOn w:val="Normal"/>
    <w:next w:val="Normal"/>
    <w:link w:val="DataChar"/>
    <w:uiPriority w:val="99"/>
    <w:qFormat/>
    <w:rsid w:val="00162614"/>
    <w:rPr>
      <w:caps/>
      <w:color w:val="00798B" w:themeColor="accent1"/>
    </w:rPr>
  </w:style>
  <w:style w:type="character" w:customStyle="1" w:styleId="DataChar">
    <w:name w:val="Data Char"/>
    <w:basedOn w:val="Fontepargpadro"/>
    <w:link w:val="Dat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to1">
    <w:name w:val="Contato 1"/>
    <w:basedOn w:val="Normal"/>
    <w:link w:val="CaracteredeConta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to2">
    <w:name w:val="Contato 2"/>
    <w:basedOn w:val="Normal"/>
    <w:link w:val="CaracteredeConta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eredeContato1">
    <w:name w:val="Caractere de Contato 1"/>
    <w:basedOn w:val="Fontepargpadro"/>
    <w:link w:val="Contato1"/>
    <w:uiPriority w:val="12"/>
    <w:rsid w:val="00162614"/>
    <w:rPr>
      <w:sz w:val="28"/>
      <w:lang w:val="en-US"/>
    </w:rPr>
  </w:style>
  <w:style w:type="paragraph" w:styleId="Commarcador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eredeContato2">
    <w:name w:val="Caractere de Contato 2"/>
    <w:basedOn w:val="Fontepargpadro"/>
    <w:link w:val="Conta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mMarcadores">
    <w:name w:val="Lista com Marcadores"/>
    <w:uiPriority w:val="99"/>
    <w:rsid w:val="00373FC8"/>
    <w:pPr>
      <w:numPr>
        <w:numId w:val="3"/>
      </w:numPr>
    </w:pPr>
  </w:style>
  <w:style w:type="paragraph" w:styleId="Commarcador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67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73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asteiro\AppData\Roaming\Microsoft\Templates\Curr&#237;culo%20com%20bloco%20de%20c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AB4CB76351482AA2D1397C536AB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9B02FA-63DE-4071-88D7-83C2FB25134E}"/>
      </w:docPartPr>
      <w:docPartBody>
        <w:p w:rsidR="00A66033" w:rsidRDefault="00CC5143">
          <w:pPr>
            <w:pStyle w:val="C0AB4CB76351482AA2D1397C536ABB91"/>
          </w:pPr>
          <w:r w:rsidRPr="00A47C0B">
            <w:rPr>
              <w:noProof/>
              <w:lang w:bidi="pt-BR"/>
            </w:rPr>
            <w:t>PERFIL</w:t>
          </w:r>
        </w:p>
      </w:docPartBody>
    </w:docPart>
    <w:docPart>
      <w:docPartPr>
        <w:name w:val="94BC28E14A7F4ACA8BBB93EA1F764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944B66-66A3-4505-8428-F873F75C900C}"/>
      </w:docPartPr>
      <w:docPartBody>
        <w:p w:rsidR="00A66033" w:rsidRDefault="00CC5143">
          <w:pPr>
            <w:pStyle w:val="94BC28E14A7F4ACA8BBB93EA1F764489"/>
          </w:pPr>
          <w:r w:rsidRPr="00A47C0B">
            <w:rPr>
              <w:noProof/>
              <w:lang w:bidi="pt-BR"/>
            </w:rPr>
            <w:t>CONTATO</w:t>
          </w:r>
        </w:p>
      </w:docPartBody>
    </w:docPart>
    <w:docPart>
      <w:docPartPr>
        <w:name w:val="B0C9314CC3D846A9AE5F30BF9557F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9514D4-BA3D-409D-9B4C-AAC3C87A1B6F}"/>
      </w:docPartPr>
      <w:docPartBody>
        <w:p w:rsidR="00A66033" w:rsidRDefault="00FA38CC" w:rsidP="00FA38CC">
          <w:pPr>
            <w:pStyle w:val="B0C9314CC3D846A9AE5F30BF9557FEBC"/>
          </w:pPr>
          <w:r w:rsidRPr="00A47C0B">
            <w:rPr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ListacomMarcadores"/>
    <w:lvl w:ilvl="0">
      <w:start w:val="1"/>
      <w:numFmt w:val="bullet"/>
      <w:pStyle w:val="Commarcador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acomMarcadore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CC"/>
    <w:rsid w:val="001E79EB"/>
    <w:rsid w:val="00573306"/>
    <w:rsid w:val="00710DA6"/>
    <w:rsid w:val="00716EEE"/>
    <w:rsid w:val="00A66033"/>
    <w:rsid w:val="00CC5143"/>
    <w:rsid w:val="00F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A38CC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E0970BA91C4C4E9D737769503015BE">
    <w:name w:val="19E0970BA91C4C4E9D737769503015BE"/>
  </w:style>
  <w:style w:type="paragraph" w:customStyle="1" w:styleId="8C055B964FBF4F0B8767DCB5A8888F95">
    <w:name w:val="8C055B964FBF4F0B8767DCB5A8888F95"/>
  </w:style>
  <w:style w:type="paragraph" w:customStyle="1" w:styleId="258935AC75DD4418B32F2DC87E3B3BEB">
    <w:name w:val="258935AC75DD4418B32F2DC87E3B3BEB"/>
  </w:style>
  <w:style w:type="paragraph" w:customStyle="1" w:styleId="86CF20D13DEF4A2A85D2C2CF9AF35DDA">
    <w:name w:val="86CF20D13DEF4A2A85D2C2CF9AF35DDA"/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5FA5FE47F063463595207984FB35DBCD">
    <w:name w:val="5FA5FE47F063463595207984FB35DBCD"/>
  </w:style>
  <w:style w:type="paragraph" w:customStyle="1" w:styleId="C0AB4CB76351482AA2D1397C536ABB91">
    <w:name w:val="C0AB4CB76351482AA2D1397C536ABB91"/>
  </w:style>
  <w:style w:type="paragraph" w:customStyle="1" w:styleId="94BC28E14A7F4ACA8BBB93EA1F764489">
    <w:name w:val="94BC28E14A7F4ACA8BBB93EA1F764489"/>
  </w:style>
  <w:style w:type="paragraph" w:customStyle="1" w:styleId="660232E557874126BC53055C0DCDF283">
    <w:name w:val="660232E557874126BC53055C0DCDF283"/>
  </w:style>
  <w:style w:type="paragraph" w:customStyle="1" w:styleId="5D784D7E227C4AC9915AF1F8B6670895">
    <w:name w:val="5D784D7E227C4AC9915AF1F8B6670895"/>
  </w:style>
  <w:style w:type="paragraph" w:customStyle="1" w:styleId="AA65D7A9A2984C0DBE55B74D4E160319">
    <w:name w:val="AA65D7A9A2984C0DBE55B74D4E160319"/>
  </w:style>
  <w:style w:type="paragraph" w:customStyle="1" w:styleId="1F1194DF374F4A6DBB39353ACEEF0302">
    <w:name w:val="1F1194DF374F4A6DBB39353ACEEF0302"/>
  </w:style>
  <w:style w:type="paragraph" w:customStyle="1" w:styleId="65E41E04C0494C71938D3D1B8E2CAE24">
    <w:name w:val="65E41E04C0494C71938D3D1B8E2CAE24"/>
  </w:style>
  <w:style w:type="paragraph" w:customStyle="1" w:styleId="A0E0DE1BD7BC461A887187B2E7BF2CC0">
    <w:name w:val="A0E0DE1BD7BC461A887187B2E7BF2CC0"/>
  </w:style>
  <w:style w:type="paragraph" w:customStyle="1" w:styleId="2E165A49A635485C9D7DE9BB521372DF">
    <w:name w:val="2E165A49A635485C9D7DE9BB521372DF"/>
  </w:style>
  <w:style w:type="paragraph" w:customStyle="1" w:styleId="02A50C3F85934DA8A5DB12C9343ADD7B">
    <w:name w:val="02A50C3F85934DA8A5DB12C9343ADD7B"/>
  </w:style>
  <w:style w:type="paragraph" w:customStyle="1" w:styleId="8B4141976CBD4027AA3F5F74FA0D4B16">
    <w:name w:val="8B4141976CBD4027AA3F5F74FA0D4B16"/>
  </w:style>
  <w:style w:type="paragraph" w:customStyle="1" w:styleId="5333DFBB268C4854B9879DCC2A2DCC0F">
    <w:name w:val="5333DFBB268C4854B9879DCC2A2DCC0F"/>
  </w:style>
  <w:style w:type="paragraph" w:styleId="Commarcadores">
    <w:name w:val="List Bullet"/>
    <w:basedOn w:val="Normal"/>
    <w:uiPriority w:val="99"/>
    <w:qFormat/>
    <w:rsid w:val="00FA38CC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Commarcadores2">
    <w:name w:val="List Bullet 2"/>
    <w:basedOn w:val="Normal"/>
    <w:uiPriority w:val="99"/>
    <w:semiHidden/>
    <w:unhideWhenUsed/>
    <w:rsid w:val="00FA38CC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3">
    <w:name w:val="List Bullet 3"/>
    <w:basedOn w:val="Normal"/>
    <w:uiPriority w:val="99"/>
    <w:semiHidden/>
    <w:unhideWhenUsed/>
    <w:rsid w:val="00FA38CC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4">
    <w:name w:val="List Bullet 4"/>
    <w:basedOn w:val="Normal"/>
    <w:uiPriority w:val="99"/>
    <w:semiHidden/>
    <w:unhideWhenUsed/>
    <w:rsid w:val="00FA38CC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Commarcadores5">
    <w:name w:val="List Bullet 5"/>
    <w:basedOn w:val="Normal"/>
    <w:uiPriority w:val="99"/>
    <w:semiHidden/>
    <w:unhideWhenUsed/>
    <w:rsid w:val="00FA38CC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acomMarcadores">
    <w:name w:val="Lista com Marcadores"/>
    <w:uiPriority w:val="99"/>
    <w:rsid w:val="00FA38CC"/>
    <w:pPr>
      <w:numPr>
        <w:numId w:val="1"/>
      </w:numPr>
    </w:pPr>
  </w:style>
  <w:style w:type="paragraph" w:customStyle="1" w:styleId="3BAD8CC260214FD89CD2B78B80B92495">
    <w:name w:val="3BAD8CC260214FD89CD2B78B80B92495"/>
  </w:style>
  <w:style w:type="character" w:customStyle="1" w:styleId="Ttulo4Char">
    <w:name w:val="Título 4 Char"/>
    <w:basedOn w:val="Fontepargpadro"/>
    <w:link w:val="Ttulo4"/>
    <w:uiPriority w:val="9"/>
    <w:rsid w:val="00FA38CC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EF0018D2EA9B4F4FB2077DD2E7EF4B40">
    <w:name w:val="EF0018D2EA9B4F4FB2077DD2E7EF4B40"/>
  </w:style>
  <w:style w:type="paragraph" w:customStyle="1" w:styleId="13226EDA00B2455A8648F59F7E8509DE">
    <w:name w:val="13226EDA00B2455A8648F59F7E8509DE"/>
  </w:style>
  <w:style w:type="paragraph" w:customStyle="1" w:styleId="09095BB929064E10A013BEE887CDDD1B">
    <w:name w:val="09095BB929064E10A013BEE887CDDD1B"/>
  </w:style>
  <w:style w:type="paragraph" w:customStyle="1" w:styleId="21A05A01C62442B1BB895561A4CD27FE">
    <w:name w:val="21A05A01C62442B1BB895561A4CD27FE"/>
  </w:style>
  <w:style w:type="paragraph" w:customStyle="1" w:styleId="AD8B72D5099542CB96874556963068F5">
    <w:name w:val="AD8B72D5099542CB96874556963068F5"/>
  </w:style>
  <w:style w:type="paragraph" w:customStyle="1" w:styleId="60EDA08014DA4AA29C4DD0A98F68F4FB">
    <w:name w:val="60EDA08014DA4AA29C4DD0A98F68F4FB"/>
  </w:style>
  <w:style w:type="paragraph" w:customStyle="1" w:styleId="CA56ED50CFF74AC1B0624C8A13F1E716">
    <w:name w:val="CA56ED50CFF74AC1B0624C8A13F1E716"/>
  </w:style>
  <w:style w:type="paragraph" w:customStyle="1" w:styleId="ACBACCD6A77D4BDBA68231B78458FEED">
    <w:name w:val="ACBACCD6A77D4BDBA68231B78458FEED"/>
  </w:style>
  <w:style w:type="paragraph" w:styleId="Data">
    <w:name w:val="Date"/>
    <w:basedOn w:val="Normal"/>
    <w:next w:val="Normal"/>
    <w:link w:val="DataChar"/>
    <w:uiPriority w:val="99"/>
    <w:qFormat/>
    <w:rsid w:val="00FA38CC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aChar">
    <w:name w:val="Data Char"/>
    <w:basedOn w:val="Fontepargpadro"/>
    <w:link w:val="Data"/>
    <w:uiPriority w:val="99"/>
    <w:rsid w:val="00FA38CC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5650668F641046DDB34F6725882BAC03">
    <w:name w:val="5650668F641046DDB34F6725882BAC03"/>
  </w:style>
  <w:style w:type="paragraph" w:customStyle="1" w:styleId="2147CCCAB6B446FFA21B9B82B3E889F7">
    <w:name w:val="2147CCCAB6B446FFA21B9B82B3E889F7"/>
  </w:style>
  <w:style w:type="paragraph" w:customStyle="1" w:styleId="665264F2A09D44D2AF24D55B71D8A240">
    <w:name w:val="665264F2A09D44D2AF24D55B71D8A240"/>
  </w:style>
  <w:style w:type="paragraph" w:customStyle="1" w:styleId="5D4CA937D2DE43A3B71C05CD6474077E">
    <w:name w:val="5D4CA937D2DE43A3B71C05CD6474077E"/>
  </w:style>
  <w:style w:type="paragraph" w:customStyle="1" w:styleId="8D539B480FA64C97B3D51E763529B491">
    <w:name w:val="8D539B480FA64C97B3D51E763529B491"/>
  </w:style>
  <w:style w:type="paragraph" w:customStyle="1" w:styleId="4B568DAE669A4F43A53B97852A6EA72D">
    <w:name w:val="4B568DAE669A4F43A53B97852A6EA72D"/>
    <w:rsid w:val="00FA38CC"/>
  </w:style>
  <w:style w:type="paragraph" w:customStyle="1" w:styleId="B0C9314CC3D846A9AE5F30BF9557FEBC">
    <w:name w:val="B0C9314CC3D846A9AE5F30BF9557FEBC"/>
    <w:rsid w:val="00FA38CC"/>
  </w:style>
  <w:style w:type="paragraph" w:customStyle="1" w:styleId="1ED8ACE9C2744167928BB2C209869E4C">
    <w:name w:val="1ED8ACE9C2744167928BB2C209869E4C"/>
    <w:rsid w:val="00FA38CC"/>
  </w:style>
  <w:style w:type="paragraph" w:customStyle="1" w:styleId="4295EC61F02648908FCF3D5704EB9483">
    <w:name w:val="4295EC61F02648908FCF3D5704EB9483"/>
    <w:rsid w:val="00FA38CC"/>
  </w:style>
  <w:style w:type="paragraph" w:customStyle="1" w:styleId="B1E2EF66D7F84DA1A395AE4709E08D58">
    <w:name w:val="B1E2EF66D7F84DA1A395AE4709E08D58"/>
    <w:rsid w:val="00FA38CC"/>
  </w:style>
  <w:style w:type="paragraph" w:customStyle="1" w:styleId="54177534F0844F6CA4A7C10BE16B712E">
    <w:name w:val="54177534F0844F6CA4A7C10BE16B712E"/>
    <w:rsid w:val="00FA38CC"/>
  </w:style>
  <w:style w:type="paragraph" w:customStyle="1" w:styleId="941D52A3BE8F41229AC6C3D79CC75255">
    <w:name w:val="941D52A3BE8F41229AC6C3D79CC75255"/>
    <w:rsid w:val="00FA38CC"/>
  </w:style>
  <w:style w:type="paragraph" w:customStyle="1" w:styleId="443033E20045465E9ECC36EAA0661B83">
    <w:name w:val="443033E20045465E9ECC36EAA0661B83"/>
    <w:rsid w:val="00FA38CC"/>
  </w:style>
  <w:style w:type="paragraph" w:customStyle="1" w:styleId="9F89C2EC58E44DD8B01A2991A76E0298">
    <w:name w:val="9F89C2EC58E44DD8B01A2991A76E0298"/>
    <w:rsid w:val="00FA38CC"/>
  </w:style>
  <w:style w:type="paragraph" w:customStyle="1" w:styleId="D915DCD0789B489EA0D1A673F44C83A5">
    <w:name w:val="D915DCD0789B489EA0D1A673F44C83A5"/>
    <w:rsid w:val="00FA38CC"/>
  </w:style>
  <w:style w:type="paragraph" w:customStyle="1" w:styleId="B02CB265446C4A4CA4767ED047741CBD">
    <w:name w:val="B02CB265446C4A4CA4767ED047741CBD"/>
    <w:rsid w:val="00FA38CC"/>
  </w:style>
  <w:style w:type="paragraph" w:customStyle="1" w:styleId="4D417AD2A9D044AC8088DEEE2B1A4F8A">
    <w:name w:val="4D417AD2A9D044AC8088DEEE2B1A4F8A"/>
    <w:rsid w:val="00FA38CC"/>
  </w:style>
  <w:style w:type="paragraph" w:customStyle="1" w:styleId="89145B1BEB2147019F825CB8A6271B25">
    <w:name w:val="89145B1BEB2147019F825CB8A6271B25"/>
    <w:rsid w:val="00FA38CC"/>
  </w:style>
  <w:style w:type="paragraph" w:customStyle="1" w:styleId="C53B0926B7DC48D6BA845CE06DDCD475">
    <w:name w:val="C53B0926B7DC48D6BA845CE06DDCD475"/>
    <w:rsid w:val="00FA38CC"/>
  </w:style>
  <w:style w:type="paragraph" w:customStyle="1" w:styleId="EB0BAE9296D44013833F77C27311BAC2">
    <w:name w:val="EB0BAE9296D44013833F77C27311BAC2"/>
    <w:rsid w:val="00FA38CC"/>
  </w:style>
  <w:style w:type="paragraph" w:customStyle="1" w:styleId="5C1AAEFF1C7A490DB36C03888282D0F9">
    <w:name w:val="5C1AAEFF1C7A490DB36C03888282D0F9"/>
    <w:rsid w:val="00FA38CC"/>
  </w:style>
  <w:style w:type="paragraph" w:customStyle="1" w:styleId="FCAC9A4609DA48A594CB8B8A2BBEFC92">
    <w:name w:val="FCAC9A4609DA48A594CB8B8A2BBEFC92"/>
    <w:rsid w:val="00FA38CC"/>
  </w:style>
  <w:style w:type="paragraph" w:customStyle="1" w:styleId="C312412004074CA2A9BC945E1204E477">
    <w:name w:val="C312412004074CA2A9BC945E1204E477"/>
    <w:rsid w:val="00FA38CC"/>
  </w:style>
  <w:style w:type="paragraph" w:customStyle="1" w:styleId="9D0752B4B4F842FA9FC5B65A3A7E8700">
    <w:name w:val="9D0752B4B4F842FA9FC5B65A3A7E8700"/>
    <w:rsid w:val="00FA38CC"/>
  </w:style>
  <w:style w:type="paragraph" w:customStyle="1" w:styleId="51800957E1AC485A8303699FCD48FB46">
    <w:name w:val="51800957E1AC485A8303699FCD48FB46"/>
    <w:rsid w:val="00FA38CC"/>
  </w:style>
  <w:style w:type="paragraph" w:customStyle="1" w:styleId="8ED47698325B45DF826B64C380D44478">
    <w:name w:val="8ED47698325B45DF826B64C380D44478"/>
    <w:rsid w:val="00FA38CC"/>
  </w:style>
  <w:style w:type="paragraph" w:customStyle="1" w:styleId="541696E448754122A1FDAD530FF1C599">
    <w:name w:val="541696E448754122A1FDAD530FF1C599"/>
    <w:rsid w:val="00FA38CC"/>
  </w:style>
  <w:style w:type="paragraph" w:customStyle="1" w:styleId="D3791B5843B6414CA5D51A662CE1485A">
    <w:name w:val="D3791B5843B6414CA5D51A662CE1485A"/>
    <w:rsid w:val="00FA38CC"/>
  </w:style>
  <w:style w:type="paragraph" w:customStyle="1" w:styleId="B464A1D5FBAE44A6ACD180FD4B05A764">
    <w:name w:val="B464A1D5FBAE44A6ACD180FD4B05A764"/>
    <w:rsid w:val="00FA38CC"/>
  </w:style>
  <w:style w:type="paragraph" w:customStyle="1" w:styleId="95C31B3C8992494280A9628C663E185F">
    <w:name w:val="95C31B3C8992494280A9628C663E185F"/>
    <w:rsid w:val="00FA38CC"/>
  </w:style>
  <w:style w:type="paragraph" w:customStyle="1" w:styleId="16F58BF941644024ABB7E34EB38C17B0">
    <w:name w:val="16F58BF941644024ABB7E34EB38C17B0"/>
    <w:rsid w:val="00FA38CC"/>
  </w:style>
  <w:style w:type="paragraph" w:customStyle="1" w:styleId="83B787930DFB4186AC8A229A54B21266">
    <w:name w:val="83B787930DFB4186AC8A229A54B21266"/>
    <w:rsid w:val="00FA38CC"/>
  </w:style>
  <w:style w:type="paragraph" w:customStyle="1" w:styleId="8939D36899C24A498726202F8F27D5C4">
    <w:name w:val="8939D36899C24A498726202F8F27D5C4"/>
    <w:rsid w:val="00FA38CC"/>
  </w:style>
  <w:style w:type="paragraph" w:customStyle="1" w:styleId="DADCC1ACF46E4B41B056A3BBBED0C38C">
    <w:name w:val="DADCC1ACF46E4B41B056A3BBBED0C38C"/>
    <w:rsid w:val="00FA38CC"/>
  </w:style>
  <w:style w:type="paragraph" w:customStyle="1" w:styleId="AD365E42301B456297D14AB2F261AE45">
    <w:name w:val="AD365E42301B456297D14AB2F261AE45"/>
    <w:rsid w:val="00FA38CC"/>
  </w:style>
  <w:style w:type="paragraph" w:customStyle="1" w:styleId="D54562DE52B946D1A5FABA7154E599DA">
    <w:name w:val="D54562DE52B946D1A5FABA7154E599DA"/>
    <w:rsid w:val="00FA38CC"/>
  </w:style>
  <w:style w:type="paragraph" w:customStyle="1" w:styleId="667FA05AB8254DF398727B6CFAC7DC53">
    <w:name w:val="667FA05AB8254DF398727B6CFAC7DC53"/>
    <w:rsid w:val="00FA38CC"/>
  </w:style>
  <w:style w:type="paragraph" w:customStyle="1" w:styleId="02F4C178DC134AC490ADE076624F70AF">
    <w:name w:val="02F4C178DC134AC490ADE076624F70AF"/>
    <w:rsid w:val="00FA38CC"/>
  </w:style>
  <w:style w:type="paragraph" w:customStyle="1" w:styleId="2820BE331E814289AEC7933300301217">
    <w:name w:val="2820BE331E814289AEC7933300301217"/>
    <w:rsid w:val="00FA38CC"/>
  </w:style>
  <w:style w:type="paragraph" w:customStyle="1" w:styleId="D29E5F0343C745A79A070FE44E26B31C">
    <w:name w:val="D29E5F0343C745A79A070FE44E26B31C"/>
    <w:rsid w:val="00FA38CC"/>
  </w:style>
  <w:style w:type="paragraph" w:customStyle="1" w:styleId="74E579BD8CEF42FCA22A148CA3EC2BAB">
    <w:name w:val="74E579BD8CEF42FCA22A148CA3EC2BAB"/>
    <w:rsid w:val="00FA38CC"/>
  </w:style>
  <w:style w:type="paragraph" w:customStyle="1" w:styleId="5424E7D7A0984791A90D071D28B13B59">
    <w:name w:val="5424E7D7A0984791A90D071D28B13B59"/>
    <w:rsid w:val="00FA38CC"/>
  </w:style>
  <w:style w:type="paragraph" w:customStyle="1" w:styleId="60C5337CDB4944708CB6514472AD3D66">
    <w:name w:val="60C5337CDB4944708CB6514472AD3D66"/>
    <w:rsid w:val="00FA38CC"/>
  </w:style>
  <w:style w:type="paragraph" w:customStyle="1" w:styleId="7779CC70ABC945499E9CB25551D08CE3">
    <w:name w:val="7779CC70ABC945499E9CB25551D08CE3"/>
    <w:rsid w:val="00FA38CC"/>
  </w:style>
  <w:style w:type="paragraph" w:customStyle="1" w:styleId="E701B895575F4AAB9C647517B55CCD5D">
    <w:name w:val="E701B895575F4AAB9C647517B55CCD5D"/>
    <w:rsid w:val="00FA38CC"/>
  </w:style>
  <w:style w:type="paragraph" w:customStyle="1" w:styleId="F5FCD5CBBBAF4BD7A12D1220A287BF77">
    <w:name w:val="F5FCD5CBBBAF4BD7A12D1220A287BF77"/>
    <w:rsid w:val="00FA38CC"/>
  </w:style>
  <w:style w:type="paragraph" w:customStyle="1" w:styleId="7847174194E34822BCAC87AAE6F9AB86">
    <w:name w:val="7847174194E34822BCAC87AAE6F9AB86"/>
    <w:rsid w:val="00FA38CC"/>
  </w:style>
  <w:style w:type="paragraph" w:customStyle="1" w:styleId="4A110ACB67784CFC9ABD43AEC3C85747">
    <w:name w:val="4A110ACB67784CFC9ABD43AEC3C85747"/>
    <w:rsid w:val="00FA38CC"/>
  </w:style>
  <w:style w:type="paragraph" w:customStyle="1" w:styleId="88374D39E28E4FBEAAAA95568F790A1E">
    <w:name w:val="88374D39E28E4FBEAAAA95568F790A1E"/>
    <w:rsid w:val="00FA38CC"/>
  </w:style>
  <w:style w:type="paragraph" w:customStyle="1" w:styleId="739A8F60A6BF47CC9C3E614285F2D6DD">
    <w:name w:val="739A8F60A6BF47CC9C3E614285F2D6DD"/>
    <w:rsid w:val="00FA38CC"/>
  </w:style>
  <w:style w:type="paragraph" w:customStyle="1" w:styleId="15B34B00B6FF4E588CC73EEBFF336C76">
    <w:name w:val="15B34B00B6FF4E588CC73EEBFF336C76"/>
    <w:rsid w:val="00FA38CC"/>
  </w:style>
  <w:style w:type="paragraph" w:customStyle="1" w:styleId="627BF0D96E5745B0AD61BAB6C6CA8030">
    <w:name w:val="627BF0D96E5745B0AD61BAB6C6CA8030"/>
    <w:rsid w:val="00FA38CC"/>
  </w:style>
  <w:style w:type="paragraph" w:customStyle="1" w:styleId="60E218BA81BF4C4383A30B056F61B1DD">
    <w:name w:val="60E218BA81BF4C4383A30B056F61B1DD"/>
    <w:rsid w:val="00FA38CC"/>
  </w:style>
  <w:style w:type="paragraph" w:customStyle="1" w:styleId="9EC63752A3144378B4CC719AE2191E5A">
    <w:name w:val="9EC63752A3144378B4CC719AE2191E5A"/>
    <w:rsid w:val="00FA38CC"/>
  </w:style>
  <w:style w:type="paragraph" w:customStyle="1" w:styleId="55D07AFC8BC84893930FF5122CB73A66">
    <w:name w:val="55D07AFC8BC84893930FF5122CB73A66"/>
    <w:rsid w:val="00FA38CC"/>
  </w:style>
  <w:style w:type="paragraph" w:customStyle="1" w:styleId="E69F56B8A14C4FB0A8E31E77266F980B">
    <w:name w:val="E69F56B8A14C4FB0A8E31E77266F980B"/>
    <w:rsid w:val="00FA38CC"/>
  </w:style>
  <w:style w:type="paragraph" w:customStyle="1" w:styleId="A45DE3A4E9EA475D9845D436E45DE0F1">
    <w:name w:val="A45DE3A4E9EA475D9845D436E45DE0F1"/>
    <w:rsid w:val="00FA38CC"/>
  </w:style>
  <w:style w:type="paragraph" w:customStyle="1" w:styleId="18235717A4FB48408F5997688ECC214F">
    <w:name w:val="18235717A4FB48408F5997688ECC214F"/>
    <w:rsid w:val="00FA38CC"/>
  </w:style>
  <w:style w:type="paragraph" w:customStyle="1" w:styleId="5341A5574A744435B18B67C0D2DA439C">
    <w:name w:val="5341A5574A744435B18B67C0D2DA439C"/>
    <w:rsid w:val="00FA38CC"/>
  </w:style>
  <w:style w:type="paragraph" w:customStyle="1" w:styleId="11BD015AA96048F08943CE900755601B">
    <w:name w:val="11BD015AA96048F08943CE900755601B"/>
    <w:rsid w:val="00FA38CC"/>
  </w:style>
  <w:style w:type="paragraph" w:customStyle="1" w:styleId="307F16DE7AB242A8AE602D86E07164C7">
    <w:name w:val="307F16DE7AB242A8AE602D86E07164C7"/>
    <w:rsid w:val="00FA38CC"/>
  </w:style>
  <w:style w:type="paragraph" w:customStyle="1" w:styleId="609E483FA3D04A66B6261C474E5B4712">
    <w:name w:val="609E483FA3D04A66B6261C474E5B4712"/>
    <w:rsid w:val="00FA3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66A9B66-7547-4D93-BDD4-4F228E5F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bloco de cores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2020-09-28T21:01:00Z</dcterms:created>
  <dcterms:modified xsi:type="dcterms:W3CDTF">2020-09-28T21:01:00Z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